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5864" w14:textId="321B27B9" w:rsidR="008C4393" w:rsidRPr="00D047E9" w:rsidRDefault="00732EA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430C3">
        <w:rPr>
          <w:rFonts w:ascii="Times New Roman" w:hAnsi="Times New Roman"/>
        </w:rPr>
        <w:t>Gym App</w:t>
      </w:r>
      <w:r>
        <w:rPr>
          <w:rFonts w:ascii="Times New Roman" w:hAnsi="Times New Roman"/>
        </w:rPr>
        <w:fldChar w:fldCharType="end"/>
      </w:r>
    </w:p>
    <w:p w14:paraId="124CD045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7DE95AC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120C094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0088A01F" w14:textId="77777777" w:rsidR="008C4393" w:rsidRPr="00D047E9" w:rsidRDefault="008C4393" w:rsidP="00D047E9">
      <w:pPr>
        <w:pStyle w:val="InfoBlue"/>
      </w:pPr>
    </w:p>
    <w:p w14:paraId="4F87F8C7" w14:textId="74359285" w:rsidR="00224838" w:rsidRPr="00AC5EB5" w:rsidRDefault="0004741B" w:rsidP="00AC5EB5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6DCAB5D" w14:textId="7F529912" w:rsidR="00224838" w:rsidRPr="00224838" w:rsidRDefault="00224838" w:rsidP="00224838">
      <w:pPr>
        <w:pStyle w:val="Heading2"/>
        <w:rPr>
          <w:rFonts w:ascii="Times New Roman" w:hAnsi="Times New Roman"/>
        </w:rPr>
      </w:pPr>
      <w:r w:rsidRPr="00224838">
        <w:rPr>
          <w:rFonts w:ascii="Times New Roman" w:hAnsi="Times New Roman"/>
        </w:rPr>
        <w:t>Use case:</w:t>
      </w:r>
      <w:r>
        <w:rPr>
          <w:rFonts w:ascii="Times New Roman" w:hAnsi="Times New Roman"/>
        </w:rPr>
        <w:t xml:space="preserve"> </w:t>
      </w:r>
      <w:r w:rsidR="007B1BC4">
        <w:rPr>
          <w:rFonts w:ascii="Times New Roman" w:hAnsi="Times New Roman"/>
        </w:rPr>
        <w:t>Create reservation</w:t>
      </w:r>
    </w:p>
    <w:p w14:paraId="4AA6DA8A" w14:textId="1851E90A" w:rsidR="00224838" w:rsidRPr="00224838" w:rsidRDefault="00224838" w:rsidP="00224838">
      <w:pPr>
        <w:spacing w:line="240" w:lineRule="auto"/>
        <w:ind w:left="720"/>
        <w:jc w:val="both"/>
      </w:pPr>
      <w:r w:rsidRPr="00224838">
        <w:t xml:space="preserve">Primary actor: </w:t>
      </w:r>
      <w:r w:rsidR="007B1BC4">
        <w:t>Client</w:t>
      </w:r>
    </w:p>
    <w:p w14:paraId="7E1AAC1B" w14:textId="71059405" w:rsidR="00224838" w:rsidRPr="00224838" w:rsidRDefault="00224838" w:rsidP="00224838">
      <w:pPr>
        <w:spacing w:line="240" w:lineRule="auto"/>
        <w:ind w:left="720"/>
        <w:jc w:val="both"/>
      </w:pPr>
      <w:r w:rsidRPr="00224838">
        <w:t xml:space="preserve">Main success scenario: </w:t>
      </w:r>
      <w:r w:rsidR="007B1BC4">
        <w:t>The client logs into the application, checks the class schedule and the number of spots available, clicks the ‘</w:t>
      </w:r>
      <w:r w:rsidR="00152766">
        <w:t>R</w:t>
      </w:r>
      <w:r w:rsidR="007B1BC4">
        <w:t xml:space="preserve">eserve’ button and </w:t>
      </w:r>
      <w:r w:rsidR="007B1BC4">
        <w:t>picks a class at the day and time wanted</w:t>
      </w:r>
    </w:p>
    <w:p w14:paraId="5A490265" w14:textId="533E6439" w:rsidR="00224838" w:rsidRDefault="00224838" w:rsidP="00AC5EB5">
      <w:pPr>
        <w:spacing w:line="240" w:lineRule="auto"/>
        <w:ind w:left="720"/>
        <w:jc w:val="both"/>
      </w:pPr>
      <w:r w:rsidRPr="00224838">
        <w:t xml:space="preserve">Extensions: </w:t>
      </w:r>
      <w:r w:rsidR="007B1BC4">
        <w:t>When checking the schedule, the user may find that there are no more available spots in the class he wanted to attend</w:t>
      </w:r>
    </w:p>
    <w:p w14:paraId="22D0BE9B" w14:textId="62488319" w:rsidR="00224838" w:rsidRPr="00224838" w:rsidRDefault="00224838" w:rsidP="00224838">
      <w:pPr>
        <w:pStyle w:val="Heading2"/>
        <w:rPr>
          <w:rFonts w:ascii="Times New Roman" w:hAnsi="Times New Roman"/>
        </w:rPr>
      </w:pPr>
      <w:r w:rsidRPr="00224838">
        <w:rPr>
          <w:rFonts w:ascii="Times New Roman" w:hAnsi="Times New Roman"/>
        </w:rPr>
        <w:t xml:space="preserve">Use case: </w:t>
      </w:r>
      <w:r w:rsidR="007B1BC4">
        <w:rPr>
          <w:rFonts w:ascii="Times New Roman" w:hAnsi="Times New Roman"/>
        </w:rPr>
        <w:t xml:space="preserve">Edit </w:t>
      </w:r>
      <w:r w:rsidR="000A2AD9">
        <w:rPr>
          <w:rFonts w:ascii="Times New Roman" w:hAnsi="Times New Roman"/>
        </w:rPr>
        <w:t>client</w:t>
      </w:r>
    </w:p>
    <w:p w14:paraId="3D2D05D8" w14:textId="24CC033F" w:rsidR="00224838" w:rsidRPr="00224838" w:rsidRDefault="00224838" w:rsidP="00224838">
      <w:pPr>
        <w:spacing w:line="240" w:lineRule="auto"/>
        <w:ind w:left="720"/>
        <w:jc w:val="both"/>
      </w:pPr>
      <w:r w:rsidRPr="00224838">
        <w:t xml:space="preserve">Primary actor: </w:t>
      </w:r>
      <w:r w:rsidR="007B1BC4">
        <w:t>Employee</w:t>
      </w:r>
    </w:p>
    <w:p w14:paraId="0345F887" w14:textId="043CD676" w:rsidR="00224838" w:rsidRPr="00224838" w:rsidRDefault="00224838" w:rsidP="00224838">
      <w:pPr>
        <w:spacing w:line="240" w:lineRule="auto"/>
        <w:ind w:left="720"/>
        <w:jc w:val="both"/>
      </w:pPr>
      <w:r w:rsidRPr="00224838">
        <w:t xml:space="preserve">Main success scenario: </w:t>
      </w:r>
      <w:r w:rsidR="007B1BC4">
        <w:t>The employee logs into the application, goes to the list of clients and finds the client. He accesses the client</w:t>
      </w:r>
      <w:r w:rsidR="00152766">
        <w:t>’</w:t>
      </w:r>
      <w:r w:rsidR="007B1BC4">
        <w:t>s account and changes</w:t>
      </w:r>
      <w:r w:rsidR="000A2AD9">
        <w:t xml:space="preserve"> the</w:t>
      </w:r>
      <w:r w:rsidR="007B1BC4">
        <w:t xml:space="preserve"> info of the user </w:t>
      </w:r>
      <w:r w:rsidR="000A2AD9">
        <w:t>in the designated field and clicks the ‘Save’ button.</w:t>
      </w:r>
    </w:p>
    <w:p w14:paraId="0E2E0740" w14:textId="2CFC21EB" w:rsidR="000A2AD9" w:rsidRPr="00224838" w:rsidRDefault="00224838" w:rsidP="000A2AD9">
      <w:pPr>
        <w:spacing w:line="240" w:lineRule="auto"/>
        <w:ind w:left="720"/>
        <w:jc w:val="both"/>
      </w:pPr>
      <w:r w:rsidRPr="00224838">
        <w:t xml:space="preserve">Extensions: </w:t>
      </w:r>
      <w:r w:rsidR="000A2AD9">
        <w:t>When trying to renew the client’s membership, the employee can see that the client is not in the database yet, so the employee would have to add the client first.</w:t>
      </w:r>
    </w:p>
    <w:p w14:paraId="66B0AC59" w14:textId="1C058766" w:rsidR="00224838" w:rsidRDefault="00224838" w:rsidP="00AC5EB5">
      <w:pPr>
        <w:spacing w:line="240" w:lineRule="auto"/>
        <w:jc w:val="both"/>
      </w:pPr>
    </w:p>
    <w:p w14:paraId="6A56B6D5" w14:textId="4DE1214A" w:rsidR="00224838" w:rsidRPr="00224838" w:rsidRDefault="00224838" w:rsidP="00224838">
      <w:pPr>
        <w:pStyle w:val="Heading2"/>
        <w:rPr>
          <w:rFonts w:ascii="Times New Roman" w:hAnsi="Times New Roman"/>
        </w:rPr>
      </w:pPr>
      <w:r w:rsidRPr="00224838">
        <w:rPr>
          <w:rFonts w:ascii="Times New Roman" w:hAnsi="Times New Roman"/>
        </w:rPr>
        <w:t xml:space="preserve">Use case: </w:t>
      </w:r>
      <w:r w:rsidR="007B1BC4">
        <w:rPr>
          <w:rFonts w:ascii="Times New Roman" w:hAnsi="Times New Roman"/>
        </w:rPr>
        <w:t>Renew membership</w:t>
      </w:r>
      <w:bookmarkStart w:id="5" w:name="_GoBack"/>
      <w:bookmarkEnd w:id="5"/>
    </w:p>
    <w:p w14:paraId="1BB10889" w14:textId="6FF777DC" w:rsidR="00224838" w:rsidRPr="00224838" w:rsidRDefault="00224838" w:rsidP="00224838">
      <w:pPr>
        <w:spacing w:line="240" w:lineRule="auto"/>
        <w:ind w:left="720"/>
        <w:jc w:val="both"/>
      </w:pPr>
      <w:r w:rsidRPr="00224838">
        <w:t xml:space="preserve">Primary actor: </w:t>
      </w:r>
      <w:r w:rsidR="007B1BC4">
        <w:t>Em</w:t>
      </w:r>
      <w:r w:rsidR="00623C17">
        <w:t>p</w:t>
      </w:r>
      <w:r w:rsidR="007B1BC4">
        <w:t>loye</w:t>
      </w:r>
      <w:r w:rsidR="00152766">
        <w:t>e</w:t>
      </w:r>
    </w:p>
    <w:p w14:paraId="102BD74B" w14:textId="70E7191E" w:rsidR="00152766" w:rsidRDefault="00224838" w:rsidP="00224838">
      <w:pPr>
        <w:spacing w:line="240" w:lineRule="auto"/>
        <w:ind w:left="720"/>
        <w:jc w:val="both"/>
      </w:pPr>
      <w:r w:rsidRPr="00224838">
        <w:t xml:space="preserve">Main success scenario: </w:t>
      </w:r>
      <w:r w:rsidR="00152766">
        <w:t>The employee logs into the application, goes to the list of clients and finds the client. He accesses the client</w:t>
      </w:r>
      <w:r w:rsidR="00152766">
        <w:t>’</w:t>
      </w:r>
      <w:r w:rsidR="00152766">
        <w:t xml:space="preserve">s account and </w:t>
      </w:r>
      <w:r w:rsidR="00152766">
        <w:t>updates his membership, by clicking the button ‘Renew membership’.</w:t>
      </w:r>
    </w:p>
    <w:p w14:paraId="4F394964" w14:textId="5B6668B2" w:rsidR="00224838" w:rsidRPr="00224838" w:rsidRDefault="00224838" w:rsidP="00224838">
      <w:pPr>
        <w:spacing w:line="240" w:lineRule="auto"/>
        <w:ind w:left="720"/>
        <w:jc w:val="both"/>
      </w:pPr>
      <w:r w:rsidRPr="00224838">
        <w:t xml:space="preserve">Extensions: </w:t>
      </w:r>
      <w:r w:rsidR="000A2AD9">
        <w:t>When trying to renew the client’s membership, the employee can see that the client is not in the database yet, so the employee would have to add the client first.</w:t>
      </w:r>
    </w:p>
    <w:p w14:paraId="217744D8" w14:textId="77777777" w:rsidR="00224838" w:rsidRPr="00D047E9" w:rsidRDefault="00224838" w:rsidP="00AC5EB5">
      <w:pPr>
        <w:spacing w:line="240" w:lineRule="auto"/>
        <w:jc w:val="both"/>
      </w:pPr>
    </w:p>
    <w:p w14:paraId="06DD9BCB" w14:textId="0D7A7D8D" w:rsidR="009246AE" w:rsidRPr="00AC5EB5" w:rsidRDefault="00D047E9" w:rsidP="009246AE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040F5AA9" w14:textId="0DF29500" w:rsidR="009246AE" w:rsidRPr="009246AE" w:rsidRDefault="00AC5EB5" w:rsidP="009246AE">
      <w:r>
        <w:pict w14:anchorId="55148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98pt;height:279pt">
            <v:imagedata r:id="rId9" o:title=""/>
          </v:shape>
        </w:pict>
      </w:r>
    </w:p>
    <w:sectPr w:rsidR="009246AE" w:rsidRPr="009246AE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9068A" w14:textId="77777777" w:rsidR="00732EA0" w:rsidRDefault="00732EA0">
      <w:pPr>
        <w:spacing w:line="240" w:lineRule="auto"/>
      </w:pPr>
      <w:r>
        <w:separator/>
      </w:r>
    </w:p>
  </w:endnote>
  <w:endnote w:type="continuationSeparator" w:id="0">
    <w:p w14:paraId="698E3A26" w14:textId="77777777" w:rsidR="00732EA0" w:rsidRDefault="00732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C873B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3CFD9C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DA1B32" w14:textId="540A47AC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CB7FB6">
            <w:t>Blaga</w:t>
          </w:r>
          <w:proofErr w:type="spellEnd"/>
          <w:r w:rsidR="00CB7FB6">
            <w:t xml:space="preserve"> Teodora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430C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52189E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6B107EA6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AC2C3" w14:textId="77777777" w:rsidR="00732EA0" w:rsidRDefault="00732EA0">
      <w:pPr>
        <w:spacing w:line="240" w:lineRule="auto"/>
      </w:pPr>
      <w:r>
        <w:separator/>
      </w:r>
    </w:p>
  </w:footnote>
  <w:footnote w:type="continuationSeparator" w:id="0">
    <w:p w14:paraId="31E883BB" w14:textId="77777777" w:rsidR="00732EA0" w:rsidRDefault="00732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869BC" w14:textId="77777777" w:rsidR="008C4393" w:rsidRDefault="008C4393">
    <w:pPr>
      <w:rPr>
        <w:sz w:val="24"/>
      </w:rPr>
    </w:pPr>
  </w:p>
  <w:p w14:paraId="12ED576C" w14:textId="77777777" w:rsidR="008C4393" w:rsidRDefault="008C4393">
    <w:pPr>
      <w:pBdr>
        <w:top w:val="single" w:sz="6" w:space="1" w:color="auto"/>
      </w:pBdr>
      <w:rPr>
        <w:sz w:val="24"/>
      </w:rPr>
    </w:pPr>
  </w:p>
  <w:p w14:paraId="363F831B" w14:textId="429EE5DB" w:rsidR="008C4393" w:rsidRDefault="00597873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F430C3">
      <w:rPr>
        <w:rFonts w:ascii="Arial" w:hAnsi="Arial"/>
        <w:b/>
        <w:sz w:val="36"/>
      </w:rPr>
      <w:t>Blaga</w:t>
    </w:r>
    <w:proofErr w:type="spellEnd"/>
    <w:r w:rsidR="00F430C3">
      <w:rPr>
        <w:rFonts w:ascii="Arial" w:hAnsi="Arial"/>
        <w:b/>
        <w:sz w:val="36"/>
      </w:rPr>
      <w:t xml:space="preserve"> Teodora</w:t>
    </w:r>
    <w:r>
      <w:rPr>
        <w:rFonts w:ascii="Arial" w:hAnsi="Arial"/>
        <w:b/>
        <w:sz w:val="36"/>
      </w:rPr>
      <w:fldChar w:fldCharType="end"/>
    </w:r>
  </w:p>
  <w:p w14:paraId="3D95777A" w14:textId="3D3B0BF5" w:rsidR="0004741B" w:rsidRDefault="0059787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430C3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2A1566E7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12196EC2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038E3A4B" w14:textId="77777777" w:rsidTr="00202C8D">
      <w:tc>
        <w:tcPr>
          <w:tcW w:w="9464" w:type="dxa"/>
        </w:tcPr>
        <w:p w14:paraId="3AEBCFC3" w14:textId="2DC09A6A" w:rsidR="00202C8D" w:rsidRDefault="00CB7FB6">
          <w:r>
            <w:t>Gym App</w:t>
          </w:r>
        </w:p>
      </w:tc>
    </w:tr>
    <w:tr w:rsidR="00202C8D" w14:paraId="12FDD91D" w14:textId="77777777" w:rsidTr="00202C8D">
      <w:tc>
        <w:tcPr>
          <w:tcW w:w="9464" w:type="dxa"/>
        </w:tcPr>
        <w:p w14:paraId="025F098B" w14:textId="77777777" w:rsidR="00202C8D" w:rsidRDefault="00202C8D">
          <w:r>
            <w:t>Use-Case Model</w:t>
          </w:r>
        </w:p>
      </w:tc>
    </w:tr>
  </w:tbl>
  <w:p w14:paraId="2F7EE92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837D4E"/>
    <w:multiLevelType w:val="multilevel"/>
    <w:tmpl w:val="B554D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A2AD9"/>
    <w:rsid w:val="00152766"/>
    <w:rsid w:val="00202C8D"/>
    <w:rsid w:val="00224838"/>
    <w:rsid w:val="002D02EB"/>
    <w:rsid w:val="0056530F"/>
    <w:rsid w:val="00570E86"/>
    <w:rsid w:val="00597873"/>
    <w:rsid w:val="00623C17"/>
    <w:rsid w:val="00664E4B"/>
    <w:rsid w:val="006C543D"/>
    <w:rsid w:val="00732EA0"/>
    <w:rsid w:val="007B1BC4"/>
    <w:rsid w:val="007D3680"/>
    <w:rsid w:val="0084072A"/>
    <w:rsid w:val="008C4393"/>
    <w:rsid w:val="0090593F"/>
    <w:rsid w:val="009246AE"/>
    <w:rsid w:val="00AC5EB5"/>
    <w:rsid w:val="00B114A7"/>
    <w:rsid w:val="00B318B0"/>
    <w:rsid w:val="00C709E3"/>
    <w:rsid w:val="00CB7FB6"/>
    <w:rsid w:val="00D047E9"/>
    <w:rsid w:val="00D23EF9"/>
    <w:rsid w:val="00D720D3"/>
    <w:rsid w:val="00D81F75"/>
    <w:rsid w:val="00F430C3"/>
    <w:rsid w:val="00FD1A4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423A7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Teodora</cp:lastModifiedBy>
  <cp:revision>14</cp:revision>
  <dcterms:created xsi:type="dcterms:W3CDTF">2019-03-03T14:15:00Z</dcterms:created>
  <dcterms:modified xsi:type="dcterms:W3CDTF">2019-03-17T21:28:00Z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