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CB4A" w14:textId="428ADA8D" w:rsidR="0085257A" w:rsidRPr="00AD232E" w:rsidRDefault="008326B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Gym App</w:t>
      </w:r>
    </w:p>
    <w:p w14:paraId="6B80A7DA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41B44B75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BFABAF" w14:textId="77777777"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14:paraId="202A2CCC" w14:textId="4C164E4D" w:rsidR="0085257A" w:rsidRPr="00AD232E" w:rsidRDefault="00AD232E" w:rsidP="00F669DB">
      <w:pPr>
        <w:pStyle w:val="InfoBlue"/>
      </w:pPr>
      <w:bookmarkStart w:id="0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5662"/>
        <w:gridCol w:w="1170"/>
        <w:gridCol w:w="1710"/>
      </w:tblGrid>
      <w:tr w:rsidR="0085257A" w:rsidRPr="00AD232E" w14:paraId="1988DF28" w14:textId="77777777" w:rsidTr="00895300">
        <w:trPr>
          <w:trHeight w:val="418"/>
        </w:trPr>
        <w:tc>
          <w:tcPr>
            <w:tcW w:w="2258" w:type="dxa"/>
            <w:shd w:val="solid" w:color="000000" w:fill="FFFFFF"/>
          </w:tcPr>
          <w:p w14:paraId="0D0547E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5662" w:type="dxa"/>
            <w:shd w:val="solid" w:color="000000" w:fill="FFFFFF"/>
          </w:tcPr>
          <w:p w14:paraId="1EA35E4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170" w:type="dxa"/>
            <w:shd w:val="solid" w:color="000000" w:fill="FFFFFF"/>
          </w:tcPr>
          <w:p w14:paraId="7C65887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1710" w:type="dxa"/>
            <w:shd w:val="solid" w:color="000000" w:fill="FFFFFF"/>
          </w:tcPr>
          <w:p w14:paraId="5E31049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54B182ED" w14:textId="77777777" w:rsidTr="00895300">
        <w:trPr>
          <w:trHeight w:val="976"/>
        </w:trPr>
        <w:tc>
          <w:tcPr>
            <w:tcW w:w="2258" w:type="dxa"/>
          </w:tcPr>
          <w:p w14:paraId="32E5C904" w14:textId="767FFC83" w:rsidR="0085257A" w:rsidRPr="00AB22F4" w:rsidRDefault="00951C3E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Gym class</w:t>
            </w:r>
          </w:p>
        </w:tc>
        <w:tc>
          <w:tcPr>
            <w:tcW w:w="5662" w:type="dxa"/>
          </w:tcPr>
          <w:p w14:paraId="345D5CDF" w14:textId="3F0B951B" w:rsidR="0085257A" w:rsidRPr="00AB22F4" w:rsidRDefault="00951C3E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gym class is a group fitness class</w:t>
            </w:r>
            <w:bookmarkStart w:id="1" w:name="_GoBack"/>
            <w:bookmarkEnd w:id="1"/>
            <w:r>
              <w:rPr>
                <w:i w:val="0"/>
                <w:color w:val="000000"/>
              </w:rPr>
              <w:t xml:space="preserve"> </w:t>
            </w:r>
            <w:r w:rsidRPr="00951C3E">
              <w:rPr>
                <w:i w:val="0"/>
                <w:color w:val="000000"/>
              </w:rPr>
              <w:t xml:space="preserve">lead by a personal trainer or group instructor. </w:t>
            </w:r>
            <w:r>
              <w:rPr>
                <w:i w:val="0"/>
                <w:color w:val="000000"/>
              </w:rPr>
              <w:t>These classes can be</w:t>
            </w:r>
            <w:r w:rsidRPr="00951C3E">
              <w:rPr>
                <w:i w:val="0"/>
                <w:color w:val="000000"/>
              </w:rPr>
              <w:t xml:space="preserve"> both aerobic- and strength-based</w:t>
            </w:r>
            <w:r>
              <w:rPr>
                <w:i w:val="0"/>
                <w:color w:val="000000"/>
              </w:rPr>
              <w:t xml:space="preserve">, such as: </w:t>
            </w:r>
            <w:proofErr w:type="spellStart"/>
            <w:r>
              <w:rPr>
                <w:i w:val="0"/>
                <w:color w:val="000000"/>
              </w:rPr>
              <w:t>pilates</w:t>
            </w:r>
            <w:proofErr w:type="spellEnd"/>
            <w:r>
              <w:rPr>
                <w:i w:val="0"/>
                <w:color w:val="000000"/>
              </w:rPr>
              <w:t xml:space="preserve">, </w:t>
            </w:r>
            <w:proofErr w:type="spellStart"/>
            <w:r>
              <w:rPr>
                <w:i w:val="0"/>
                <w:color w:val="000000"/>
              </w:rPr>
              <w:t>zumba</w:t>
            </w:r>
            <w:proofErr w:type="spellEnd"/>
            <w:r>
              <w:rPr>
                <w:i w:val="0"/>
                <w:color w:val="000000"/>
              </w:rPr>
              <w:t xml:space="preserve">, yoga, </w:t>
            </w:r>
            <w:r w:rsidR="00895300">
              <w:rPr>
                <w:i w:val="0"/>
                <w:color w:val="000000"/>
              </w:rPr>
              <w:t>circuit training.</w:t>
            </w:r>
          </w:p>
        </w:tc>
        <w:tc>
          <w:tcPr>
            <w:tcW w:w="1170" w:type="dxa"/>
          </w:tcPr>
          <w:p w14:paraId="7CC0963F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710" w:type="dxa"/>
          </w:tcPr>
          <w:p w14:paraId="0350FAC8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0"/>
    </w:tbl>
    <w:p w14:paraId="38F8A7C0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8A7F4" w14:textId="77777777" w:rsidR="00255C8E" w:rsidRDefault="00255C8E">
      <w:pPr>
        <w:spacing w:line="240" w:lineRule="auto"/>
      </w:pPr>
      <w:r>
        <w:separator/>
      </w:r>
    </w:p>
  </w:endnote>
  <w:endnote w:type="continuationSeparator" w:id="0">
    <w:p w14:paraId="12AB1313" w14:textId="77777777" w:rsidR="00255C8E" w:rsidRDefault="00255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488CEF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1A1700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F12660" w14:textId="6A90EEB6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8326BE">
            <w:t>Blaga</w:t>
          </w:r>
          <w:proofErr w:type="spellEnd"/>
          <w:r w:rsidR="008326BE">
            <w:t xml:space="preserve"> Teodora</w:t>
          </w:r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8326BE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A26BD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61DAA489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DF60D" w14:textId="77777777" w:rsidR="00255C8E" w:rsidRDefault="00255C8E">
      <w:pPr>
        <w:spacing w:line="240" w:lineRule="auto"/>
      </w:pPr>
      <w:r>
        <w:separator/>
      </w:r>
    </w:p>
  </w:footnote>
  <w:footnote w:type="continuationSeparator" w:id="0">
    <w:p w14:paraId="6CEF2EC3" w14:textId="77777777" w:rsidR="00255C8E" w:rsidRDefault="00255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74ECC" w14:textId="77777777" w:rsidR="00AD439A" w:rsidRDefault="00AD439A">
    <w:pPr>
      <w:rPr>
        <w:sz w:val="24"/>
      </w:rPr>
    </w:pPr>
  </w:p>
  <w:p w14:paraId="7DE6D31B" w14:textId="77777777" w:rsidR="00AD439A" w:rsidRDefault="00AD439A">
    <w:pPr>
      <w:pBdr>
        <w:top w:val="single" w:sz="6" w:space="1" w:color="auto"/>
      </w:pBdr>
      <w:rPr>
        <w:sz w:val="24"/>
      </w:rPr>
    </w:pPr>
  </w:p>
  <w:p w14:paraId="4BC310AA" w14:textId="77777777" w:rsidR="008326BE" w:rsidRDefault="008326BE" w:rsidP="008326BE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Blaga</w:t>
    </w:r>
    <w:proofErr w:type="spellEnd"/>
    <w:r>
      <w:rPr>
        <w:rFonts w:ascii="Arial" w:hAnsi="Arial"/>
        <w:b/>
        <w:sz w:val="36"/>
      </w:rPr>
      <w:t xml:space="preserve"> Teodora</w:t>
    </w:r>
    <w:r>
      <w:rPr>
        <w:rFonts w:ascii="Arial" w:hAnsi="Arial"/>
        <w:b/>
        <w:sz w:val="36"/>
      </w:rPr>
      <w:fldChar w:fldCharType="end"/>
    </w:r>
  </w:p>
  <w:p w14:paraId="257CF4B5" w14:textId="49EA8A4C" w:rsidR="00AD439A" w:rsidRDefault="008326B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45C47BA6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DC87C7A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35A405A3" w14:textId="77777777" w:rsidTr="002B5CE3">
      <w:tc>
        <w:tcPr>
          <w:tcW w:w="9464" w:type="dxa"/>
        </w:tcPr>
        <w:p w14:paraId="7C6123B6" w14:textId="323F7EBF" w:rsidR="002B5CE3" w:rsidRDefault="008326BE">
          <w:r>
            <w:t>Gym App</w:t>
          </w:r>
        </w:p>
      </w:tc>
    </w:tr>
    <w:tr w:rsidR="002B5CE3" w14:paraId="7057A5DC" w14:textId="77777777" w:rsidTr="002B5CE3">
      <w:tc>
        <w:tcPr>
          <w:tcW w:w="9464" w:type="dxa"/>
        </w:tcPr>
        <w:p w14:paraId="70791641" w14:textId="77777777" w:rsidR="002B5CE3" w:rsidRDefault="002B5CE3">
          <w:r>
            <w:t>Glossary</w:t>
          </w:r>
        </w:p>
      </w:tc>
    </w:tr>
  </w:tbl>
  <w:p w14:paraId="6D82D8A3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55C8E"/>
    <w:rsid w:val="002B5CE3"/>
    <w:rsid w:val="005A3207"/>
    <w:rsid w:val="00600853"/>
    <w:rsid w:val="006B422F"/>
    <w:rsid w:val="007F349D"/>
    <w:rsid w:val="008326BE"/>
    <w:rsid w:val="0085257A"/>
    <w:rsid w:val="00895300"/>
    <w:rsid w:val="008978F7"/>
    <w:rsid w:val="00951C3E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002D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1CC0CB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Teodora</cp:lastModifiedBy>
  <cp:revision>6</cp:revision>
  <cp:lastPrinted>2001-03-15T12:26:00Z</cp:lastPrinted>
  <dcterms:created xsi:type="dcterms:W3CDTF">2019-03-03T14:24:00Z</dcterms:created>
  <dcterms:modified xsi:type="dcterms:W3CDTF">2019-03-17T21:36:00Z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