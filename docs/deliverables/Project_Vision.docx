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A795D" w14:textId="25DA0F19" w:rsidR="0085257A" w:rsidRPr="00B90E27" w:rsidRDefault="005D1813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Gym App</w:t>
      </w:r>
    </w:p>
    <w:p w14:paraId="0C3EBF27" w14:textId="77777777" w:rsidR="0085257A" w:rsidRPr="00B90E27" w:rsidRDefault="00EA2235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14:paraId="5E37F0E4" w14:textId="77777777" w:rsidR="0085257A" w:rsidRPr="00B90E27" w:rsidRDefault="0085257A">
      <w:pPr>
        <w:sectPr w:rsidR="0085257A" w:rsidRPr="00B90E27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3213DBC" w14:textId="77777777" w:rsidR="0085257A" w:rsidRPr="00B90E27" w:rsidRDefault="00EA2235" w:rsidP="00473587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14:paraId="4D4A2625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3F86E6F4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14:paraId="3556EAFE" w14:textId="11960E15" w:rsidR="0085257A" w:rsidRPr="00DC67A1" w:rsidRDefault="007F75EF" w:rsidP="00EF6275">
      <w:pPr>
        <w:pStyle w:val="InfoBlue"/>
      </w:pPr>
      <w:r w:rsidRPr="00DC67A1">
        <w:t>The purpose of this document is to collect, analyze, and define high-level needs and features of the</w:t>
      </w:r>
      <w:r w:rsidR="00DC67A1" w:rsidRPr="00DC67A1">
        <w:t xml:space="preserve"> Gym Application.</w:t>
      </w:r>
    </w:p>
    <w:p w14:paraId="6281EFA2" w14:textId="5F871390" w:rsidR="0085257A" w:rsidRDefault="0085257A">
      <w:pPr>
        <w:pStyle w:val="Heading2"/>
        <w:rPr>
          <w:rFonts w:ascii="Times New Roman" w:hAnsi="Times New Roman"/>
        </w:rPr>
      </w:pPr>
      <w:bookmarkStart w:id="8" w:name="_Toc456598589"/>
      <w:bookmarkStart w:id="9" w:name="_Toc456600920"/>
      <w:bookmarkStart w:id="10" w:name="_Toc316556903"/>
      <w:r w:rsidRPr="00B90E27">
        <w:rPr>
          <w:rFonts w:ascii="Times New Roman" w:hAnsi="Times New Roman"/>
        </w:rPr>
        <w:t>Definitions, Acronyms, and Abbreviations</w:t>
      </w:r>
      <w:bookmarkEnd w:id="8"/>
      <w:bookmarkEnd w:id="9"/>
      <w:bookmarkEnd w:id="10"/>
    </w:p>
    <w:p w14:paraId="5C065DB1" w14:textId="608CF289" w:rsidR="005A72C4" w:rsidRPr="005A72C4" w:rsidRDefault="005A72C4" w:rsidP="005A72C4">
      <w:r>
        <w:t>The definition of a gym class can be referred in the glossary.</w:t>
      </w:r>
      <w:bookmarkStart w:id="11" w:name="_GoBack"/>
      <w:bookmarkEnd w:id="11"/>
    </w:p>
    <w:p w14:paraId="12B8C982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12" w:name="_Toc456598590"/>
      <w:bookmarkStart w:id="13" w:name="_Toc456600921"/>
      <w:bookmarkStart w:id="14" w:name="_Toc316556904"/>
      <w:r w:rsidRPr="00B90E27">
        <w:rPr>
          <w:rFonts w:ascii="Times New Roman" w:hAnsi="Times New Roman"/>
        </w:rPr>
        <w:t>References</w:t>
      </w:r>
      <w:bookmarkEnd w:id="12"/>
      <w:bookmarkEnd w:id="13"/>
      <w:bookmarkEnd w:id="14"/>
    </w:p>
    <w:p w14:paraId="540D47B7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15" w:name="_Toc316556906"/>
      <w:r w:rsidRPr="00B90E27">
        <w:rPr>
          <w:rFonts w:ascii="Times New Roman" w:hAnsi="Times New Roman"/>
        </w:rPr>
        <w:t>Positioning</w:t>
      </w:r>
      <w:bookmarkEnd w:id="3"/>
      <w:bookmarkEnd w:id="4"/>
      <w:bookmarkEnd w:id="15"/>
    </w:p>
    <w:p w14:paraId="1C852075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16" w:name="_Toc436203379"/>
      <w:bookmarkStart w:id="17" w:name="_Toc452813579"/>
      <w:bookmarkStart w:id="18" w:name="_Toc316556907"/>
      <w:r w:rsidRPr="00B90E27">
        <w:rPr>
          <w:rFonts w:ascii="Times New Roman" w:hAnsi="Times New Roman"/>
        </w:rPr>
        <w:t>Problem Statement</w:t>
      </w:r>
      <w:bookmarkEnd w:id="16"/>
      <w:bookmarkEnd w:id="17"/>
      <w:bookmarkEnd w:id="18"/>
    </w:p>
    <w:p w14:paraId="3A3AEE56" w14:textId="322D1937" w:rsidR="0085257A" w:rsidRPr="00B90E27" w:rsidRDefault="0085257A" w:rsidP="00EF6275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 w14:paraId="3119612F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1D63E2D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31BEB2A" w14:textId="6BDAFC55" w:rsidR="0085257A" w:rsidRPr="00EA2235" w:rsidRDefault="00DC67A1" w:rsidP="00EF6275">
            <w:pPr>
              <w:pStyle w:val="InfoBlue"/>
            </w:pPr>
            <w:r>
              <w:t>gym classes and client membership management</w:t>
            </w:r>
          </w:p>
        </w:tc>
      </w:tr>
      <w:tr w:rsidR="0085257A" w:rsidRPr="00B90E27" w14:paraId="05025609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5B21806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5070C1" w14:textId="5EB0C837" w:rsidR="0085257A" w:rsidRPr="00EA2235" w:rsidRDefault="00DC67A1" w:rsidP="00EF6275">
            <w:pPr>
              <w:pStyle w:val="InfoBlue"/>
            </w:pPr>
            <w:r>
              <w:t>the gym clients</w:t>
            </w:r>
          </w:p>
        </w:tc>
      </w:tr>
      <w:tr w:rsidR="0085257A" w:rsidRPr="00B90E27" w14:paraId="067EB2FE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5AB5A68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B81807" w14:textId="0B7A3FD0" w:rsidR="0085257A" w:rsidRPr="00EA2235" w:rsidRDefault="00684035" w:rsidP="00EF6275">
            <w:pPr>
              <w:pStyle w:val="InfoBlue"/>
            </w:pPr>
            <w:r>
              <w:t>an inefficient way of gym managing</w:t>
            </w:r>
          </w:p>
        </w:tc>
      </w:tr>
      <w:tr w:rsidR="0085257A" w:rsidRPr="00B90E27" w14:paraId="10230B4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5A563B5" w14:textId="77777777"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EF01C0" w14:textId="4C341FBD" w:rsidR="0085257A" w:rsidRPr="00EA2235" w:rsidRDefault="00684035" w:rsidP="00EF6275">
            <w:pPr>
              <w:pStyle w:val="InfoBlue"/>
            </w:pPr>
            <w:r>
              <w:t>clients having access to their own gym membership accounts</w:t>
            </w:r>
          </w:p>
        </w:tc>
      </w:tr>
    </w:tbl>
    <w:p w14:paraId="2B5D4CE0" w14:textId="671E5851" w:rsidR="0085257A" w:rsidRDefault="0085257A" w:rsidP="00DC67A1">
      <w:pPr>
        <w:pStyle w:val="Heading2"/>
        <w:rPr>
          <w:rFonts w:ascii="Times New Roman" w:hAnsi="Times New Roman"/>
        </w:rPr>
      </w:pPr>
      <w:bookmarkStart w:id="19" w:name="_Toc425054392"/>
      <w:bookmarkStart w:id="20" w:name="_Toc422186485"/>
      <w:bookmarkStart w:id="21" w:name="_Toc436203380"/>
      <w:bookmarkStart w:id="22" w:name="_Toc452813580"/>
      <w:bookmarkStart w:id="23" w:name="_Toc316556908"/>
      <w:r w:rsidRPr="00B90E27">
        <w:rPr>
          <w:rFonts w:ascii="Times New Roman" w:hAnsi="Times New Roman"/>
        </w:rPr>
        <w:t>Product Position Statement</w:t>
      </w:r>
      <w:bookmarkEnd w:id="19"/>
      <w:bookmarkEnd w:id="20"/>
      <w:bookmarkEnd w:id="21"/>
      <w:bookmarkEnd w:id="22"/>
      <w:bookmarkEnd w:id="23"/>
    </w:p>
    <w:p w14:paraId="122F0DB2" w14:textId="77777777" w:rsidR="00684035" w:rsidRPr="00684035" w:rsidRDefault="00684035" w:rsidP="00684035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 w14:paraId="79CCC1D3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55AF42F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D567B7F" w14:textId="346E73A7" w:rsidR="0085257A" w:rsidRPr="00EA2235" w:rsidRDefault="00684035" w:rsidP="00EF6275">
            <w:pPr>
              <w:pStyle w:val="InfoBlue"/>
            </w:pPr>
            <w:r>
              <w:t>gym clients</w:t>
            </w:r>
          </w:p>
        </w:tc>
      </w:tr>
      <w:tr w:rsidR="0085257A" w:rsidRPr="00B90E27" w14:paraId="1322EE73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F34C43F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5983D2" w14:textId="5712A905" w:rsidR="0085257A" w:rsidRPr="00EA2235" w:rsidRDefault="00684035" w:rsidP="00EF6275">
            <w:pPr>
              <w:pStyle w:val="InfoBlue"/>
            </w:pPr>
            <w:r>
              <w:t xml:space="preserve">want to have access to their own gym account  </w:t>
            </w:r>
          </w:p>
        </w:tc>
      </w:tr>
      <w:tr w:rsidR="0085257A" w:rsidRPr="00B90E27" w14:paraId="185ACFA5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E227F7A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815305" w14:textId="60057B92" w:rsidR="0085257A" w:rsidRPr="00EA2235" w:rsidRDefault="00684035" w:rsidP="00EF6275">
            <w:pPr>
              <w:pStyle w:val="InfoBlue"/>
            </w:pPr>
            <w:r>
              <w:t>Gym App is a web application</w:t>
            </w:r>
          </w:p>
        </w:tc>
      </w:tr>
      <w:tr w:rsidR="0085257A" w:rsidRPr="00B90E27" w14:paraId="748CE782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EDCA4D6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AC92EA" w14:textId="1E576037" w:rsidR="0085257A" w:rsidRPr="00EA2235" w:rsidRDefault="00684035" w:rsidP="00EF6275">
            <w:pPr>
              <w:pStyle w:val="InfoBlue"/>
            </w:pPr>
            <w:r>
              <w:t xml:space="preserve">makes gym management easier </w:t>
            </w:r>
          </w:p>
        </w:tc>
      </w:tr>
      <w:tr w:rsidR="0085257A" w:rsidRPr="00B90E27" w14:paraId="6C02C7BE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C9A5186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365FB7" w14:textId="7811D55F" w:rsidR="0085257A" w:rsidRPr="00EA2235" w:rsidRDefault="00684035" w:rsidP="00EF6275">
            <w:pPr>
              <w:pStyle w:val="InfoBlue"/>
            </w:pPr>
            <w:r>
              <w:t>other gym applications</w:t>
            </w:r>
          </w:p>
        </w:tc>
      </w:tr>
      <w:tr w:rsidR="0085257A" w:rsidRPr="00B90E27" w14:paraId="20D985D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41B5C32D" w14:textId="77777777"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0D78A0" w14:textId="00916E00" w:rsidR="0085257A" w:rsidRPr="00EA2235" w:rsidRDefault="00684035" w:rsidP="00EF6275">
            <w:pPr>
              <w:pStyle w:val="InfoBlue"/>
            </w:pPr>
            <w:r>
              <w:t>is more intuitive</w:t>
            </w:r>
          </w:p>
        </w:tc>
      </w:tr>
    </w:tbl>
    <w:p w14:paraId="226D6117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24" w:name="_Toc447960005"/>
      <w:bookmarkStart w:id="25" w:name="_Toc452813581"/>
      <w:bookmarkStart w:id="26" w:name="_Toc316556909"/>
      <w:bookmarkStart w:id="27" w:name="_Toc436203381"/>
      <w:r w:rsidRPr="00B90E27">
        <w:rPr>
          <w:rFonts w:ascii="Times New Roman" w:hAnsi="Times New Roman"/>
        </w:rPr>
        <w:t>Stakeholder and User Descriptions</w:t>
      </w:r>
      <w:bookmarkEnd w:id="24"/>
      <w:bookmarkEnd w:id="25"/>
      <w:bookmarkEnd w:id="26"/>
    </w:p>
    <w:p w14:paraId="7D6812A6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28" w:name="_Toc452813583"/>
      <w:bookmarkStart w:id="29" w:name="_Toc316556910"/>
      <w:r w:rsidRPr="00B90E27">
        <w:rPr>
          <w:rFonts w:ascii="Times New Roman" w:hAnsi="Times New Roman"/>
        </w:rPr>
        <w:t>Stakeholder Summary</w:t>
      </w:r>
      <w:bookmarkEnd w:id="28"/>
      <w:bookmarkEnd w:id="29"/>
    </w:p>
    <w:p w14:paraId="1CA07766" w14:textId="7C54CB8A" w:rsidR="0085257A" w:rsidRPr="00B90E27" w:rsidRDefault="0085257A" w:rsidP="00EF6275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 w14:paraId="42C29480" w14:textId="77777777">
        <w:tc>
          <w:tcPr>
            <w:tcW w:w="1890" w:type="dxa"/>
            <w:shd w:val="solid" w:color="000000" w:fill="FFFFFF"/>
          </w:tcPr>
          <w:p w14:paraId="531138BA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14:paraId="56BA2C02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14:paraId="3F372CE8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 w14:paraId="4B62E9F0" w14:textId="77777777">
        <w:tc>
          <w:tcPr>
            <w:tcW w:w="1890" w:type="dxa"/>
          </w:tcPr>
          <w:p w14:paraId="3DC7D2A2" w14:textId="3CE1517A" w:rsidR="0085257A" w:rsidRPr="00EA2235" w:rsidRDefault="00532E14" w:rsidP="00EF6275">
            <w:pPr>
              <w:pStyle w:val="InfoBlue"/>
            </w:pPr>
            <w:r>
              <w:t>Owner</w:t>
            </w:r>
          </w:p>
        </w:tc>
        <w:tc>
          <w:tcPr>
            <w:tcW w:w="2610" w:type="dxa"/>
          </w:tcPr>
          <w:p w14:paraId="35E86C6A" w14:textId="5CB2D884" w:rsidR="0085257A" w:rsidRPr="00EA2235" w:rsidRDefault="00532E14" w:rsidP="00EF6275">
            <w:pPr>
              <w:pStyle w:val="InfoBlue"/>
            </w:pPr>
            <w:r>
              <w:t>The gym owner</w:t>
            </w:r>
          </w:p>
        </w:tc>
        <w:tc>
          <w:tcPr>
            <w:tcW w:w="3960" w:type="dxa"/>
          </w:tcPr>
          <w:p w14:paraId="4F0D46D3" w14:textId="3A1A411E" w:rsidR="0085257A" w:rsidRPr="00EA2235" w:rsidRDefault="00532E14" w:rsidP="00EF6275">
            <w:pPr>
              <w:pStyle w:val="InfoBlue"/>
            </w:pPr>
            <w:r>
              <w:t>E</w:t>
            </w:r>
            <w:r w:rsidR="0085257A" w:rsidRPr="00EA2235">
              <w:t>nsure</w:t>
            </w:r>
            <w:r>
              <w:t>s</w:t>
            </w:r>
            <w:r w:rsidR="0085257A" w:rsidRPr="00EA2235">
              <w:t xml:space="preserve"> that the system will be maintainable</w:t>
            </w:r>
            <w:r>
              <w:t xml:space="preserve">, </w:t>
            </w:r>
            <w:r w:rsidR="0085257A" w:rsidRPr="00EA2235">
              <w:t>monitors the project’s progress</w:t>
            </w:r>
            <w:r>
              <w:t xml:space="preserve"> and </w:t>
            </w:r>
            <w:r w:rsidR="0085257A" w:rsidRPr="00EA2235">
              <w:t>approves funding</w:t>
            </w:r>
            <w:r>
              <w:t xml:space="preserve"> for it</w:t>
            </w:r>
          </w:p>
        </w:tc>
      </w:tr>
    </w:tbl>
    <w:p w14:paraId="2CB57B7F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30" w:name="_Toc452813584"/>
      <w:bookmarkStart w:id="31" w:name="_Toc316556911"/>
      <w:r w:rsidRPr="00B90E27">
        <w:rPr>
          <w:rFonts w:ascii="Times New Roman" w:hAnsi="Times New Roman"/>
        </w:rPr>
        <w:t>User Summary</w:t>
      </w:r>
      <w:bookmarkEnd w:id="30"/>
      <w:bookmarkEnd w:id="31"/>
    </w:p>
    <w:p w14:paraId="494F92C6" w14:textId="5C11756D" w:rsidR="0085257A" w:rsidRPr="00B90E27" w:rsidRDefault="0085257A" w:rsidP="00EF6275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80"/>
        <w:gridCol w:w="1800"/>
        <w:gridCol w:w="3240"/>
        <w:gridCol w:w="2628"/>
      </w:tblGrid>
      <w:tr w:rsidR="0085257A" w:rsidRPr="00B90E27" w14:paraId="77FF0A47" w14:textId="77777777" w:rsidTr="00EF6275">
        <w:trPr>
          <w:trHeight w:val="418"/>
        </w:trPr>
        <w:tc>
          <w:tcPr>
            <w:tcW w:w="1080" w:type="dxa"/>
            <w:shd w:val="solid" w:color="000000" w:fill="FFFFFF"/>
          </w:tcPr>
          <w:p w14:paraId="0CBE9564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00" w:type="dxa"/>
            <w:shd w:val="solid" w:color="000000" w:fill="FFFFFF"/>
          </w:tcPr>
          <w:p w14:paraId="0675E08B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14:paraId="7333E559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14:paraId="28F271A8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14:paraId="4A858D8E" w14:textId="77777777" w:rsidTr="00EF6275">
        <w:trPr>
          <w:trHeight w:val="976"/>
        </w:trPr>
        <w:tc>
          <w:tcPr>
            <w:tcW w:w="1080" w:type="dxa"/>
          </w:tcPr>
          <w:p w14:paraId="129B4079" w14:textId="77777777" w:rsidR="00900668" w:rsidRDefault="00900668" w:rsidP="00DC228D">
            <w:pPr>
              <w:pStyle w:val="BodyText"/>
              <w:spacing w:after="0"/>
              <w:ind w:left="0"/>
            </w:pPr>
            <w:r>
              <w:t>Admin</w:t>
            </w:r>
          </w:p>
          <w:p w14:paraId="05615A7D" w14:textId="12C7FB14" w:rsidR="00EF6275" w:rsidRDefault="00EF6275" w:rsidP="00DC228D">
            <w:pPr>
              <w:pStyle w:val="BodyText"/>
              <w:spacing w:after="0"/>
              <w:ind w:left="0"/>
            </w:pPr>
          </w:p>
          <w:p w14:paraId="1CF7E856" w14:textId="073FEDEA" w:rsidR="00EF6275" w:rsidRDefault="00EF6275" w:rsidP="00DC228D">
            <w:pPr>
              <w:pStyle w:val="BodyText"/>
              <w:spacing w:after="0"/>
              <w:ind w:left="0"/>
            </w:pPr>
          </w:p>
          <w:p w14:paraId="3A96EB32" w14:textId="77777777" w:rsidR="00DC228D" w:rsidRDefault="00DC228D" w:rsidP="00DC228D">
            <w:pPr>
              <w:pStyle w:val="BodyText"/>
              <w:spacing w:after="0"/>
              <w:ind w:left="0"/>
            </w:pPr>
          </w:p>
          <w:p w14:paraId="53887BF8" w14:textId="77777777" w:rsidR="00EF6275" w:rsidRDefault="00EF6275" w:rsidP="00DC228D">
            <w:pPr>
              <w:pStyle w:val="BodyText"/>
              <w:spacing w:after="0"/>
              <w:ind w:left="0"/>
            </w:pPr>
            <w:r>
              <w:lastRenderedPageBreak/>
              <w:t>Employee</w:t>
            </w:r>
          </w:p>
          <w:p w14:paraId="0674D01F" w14:textId="38A789CF" w:rsidR="00EF6275" w:rsidRDefault="00EF6275" w:rsidP="00DC228D">
            <w:pPr>
              <w:pStyle w:val="BodyText"/>
              <w:spacing w:after="0"/>
              <w:ind w:left="0"/>
            </w:pPr>
          </w:p>
          <w:p w14:paraId="0E5EAE75" w14:textId="1E0266E4" w:rsidR="00EF6275" w:rsidRDefault="00EF6275" w:rsidP="00DC228D">
            <w:pPr>
              <w:pStyle w:val="BodyText"/>
              <w:spacing w:after="0"/>
              <w:ind w:left="0"/>
            </w:pPr>
          </w:p>
          <w:p w14:paraId="31AB4C80" w14:textId="77777777" w:rsidR="00DC228D" w:rsidRDefault="00DC228D" w:rsidP="00DC228D">
            <w:pPr>
              <w:pStyle w:val="BodyText"/>
              <w:spacing w:after="0"/>
              <w:ind w:left="0"/>
            </w:pPr>
          </w:p>
          <w:p w14:paraId="75A1A02D" w14:textId="77777777" w:rsidR="00DC228D" w:rsidRDefault="00DC228D" w:rsidP="00DC228D">
            <w:pPr>
              <w:pStyle w:val="BodyText"/>
              <w:spacing w:after="0"/>
              <w:ind w:left="0"/>
            </w:pPr>
          </w:p>
          <w:p w14:paraId="0E3A343E" w14:textId="2CDB56E7" w:rsidR="00EF6275" w:rsidRPr="00900668" w:rsidRDefault="00EF6275" w:rsidP="00DC228D">
            <w:pPr>
              <w:pStyle w:val="BodyText"/>
              <w:spacing w:after="0"/>
              <w:ind w:left="0"/>
            </w:pPr>
            <w:r>
              <w:t>Client</w:t>
            </w:r>
          </w:p>
        </w:tc>
        <w:tc>
          <w:tcPr>
            <w:tcW w:w="1800" w:type="dxa"/>
          </w:tcPr>
          <w:p w14:paraId="225E6F18" w14:textId="77777777" w:rsidR="00EF6275" w:rsidRDefault="00EF6275" w:rsidP="00DC228D">
            <w:pPr>
              <w:pStyle w:val="BodyText"/>
              <w:spacing w:after="0"/>
              <w:ind w:left="0"/>
            </w:pPr>
            <w:r>
              <w:lastRenderedPageBreak/>
              <w:t>Administrator of the application</w:t>
            </w:r>
          </w:p>
          <w:p w14:paraId="5ACA0252" w14:textId="4AC9B80D" w:rsidR="00EF6275" w:rsidRDefault="00EF6275" w:rsidP="00DC228D">
            <w:pPr>
              <w:pStyle w:val="BodyText"/>
              <w:spacing w:after="0"/>
              <w:ind w:left="0"/>
            </w:pPr>
          </w:p>
          <w:p w14:paraId="37A6B13A" w14:textId="77777777" w:rsidR="00DC228D" w:rsidRDefault="00DC228D" w:rsidP="00DC228D">
            <w:pPr>
              <w:pStyle w:val="BodyText"/>
              <w:spacing w:after="0"/>
              <w:ind w:left="0"/>
            </w:pPr>
          </w:p>
          <w:p w14:paraId="23963726" w14:textId="77777777" w:rsidR="00EF6275" w:rsidRDefault="00EF6275" w:rsidP="00DC228D">
            <w:pPr>
              <w:pStyle w:val="BodyText"/>
              <w:spacing w:after="0"/>
              <w:ind w:left="0"/>
            </w:pPr>
            <w:r>
              <w:lastRenderedPageBreak/>
              <w:t>Gym Employee</w:t>
            </w:r>
          </w:p>
          <w:p w14:paraId="0F195BC2" w14:textId="5ECD7A50" w:rsidR="00EF6275" w:rsidRDefault="00EF6275" w:rsidP="00DC228D">
            <w:pPr>
              <w:pStyle w:val="BodyText"/>
              <w:spacing w:after="0"/>
              <w:ind w:left="0"/>
            </w:pPr>
          </w:p>
          <w:p w14:paraId="0BDA2EE6" w14:textId="77777777" w:rsidR="00DC228D" w:rsidRDefault="00DC228D" w:rsidP="00DC228D">
            <w:pPr>
              <w:pStyle w:val="BodyText"/>
              <w:spacing w:after="0"/>
              <w:ind w:left="0"/>
            </w:pPr>
          </w:p>
          <w:p w14:paraId="74A805BD" w14:textId="10E9C422" w:rsidR="00EF6275" w:rsidRDefault="00EF6275" w:rsidP="00DC228D">
            <w:pPr>
              <w:pStyle w:val="BodyText"/>
              <w:spacing w:after="0"/>
              <w:ind w:left="0"/>
            </w:pPr>
          </w:p>
          <w:p w14:paraId="7315F975" w14:textId="77777777" w:rsidR="00DC228D" w:rsidRDefault="00DC228D" w:rsidP="00DC228D">
            <w:pPr>
              <w:pStyle w:val="BodyText"/>
              <w:spacing w:after="0"/>
              <w:ind w:left="0"/>
            </w:pPr>
          </w:p>
          <w:p w14:paraId="69F2D81B" w14:textId="45245C71" w:rsidR="00EF6275" w:rsidRPr="00900668" w:rsidRDefault="00EF6275" w:rsidP="00DC228D">
            <w:pPr>
              <w:pStyle w:val="BodyText"/>
              <w:spacing w:after="0"/>
              <w:ind w:left="0"/>
            </w:pPr>
            <w:r>
              <w:t>Gym Client</w:t>
            </w:r>
          </w:p>
        </w:tc>
        <w:tc>
          <w:tcPr>
            <w:tcW w:w="3240" w:type="dxa"/>
          </w:tcPr>
          <w:p w14:paraId="229D17F3" w14:textId="02EFF1AE" w:rsidR="00EF6275" w:rsidRDefault="00EF6275" w:rsidP="00DC228D">
            <w:pPr>
              <w:pStyle w:val="BodyText"/>
              <w:spacing w:after="0"/>
              <w:ind w:left="0"/>
            </w:pPr>
            <w:r>
              <w:lastRenderedPageBreak/>
              <w:t xml:space="preserve">Has </w:t>
            </w:r>
            <w:r w:rsidR="001C6027">
              <w:t>the highest level of access</w:t>
            </w:r>
            <w:r>
              <w:t xml:space="preserve"> of the application and help</w:t>
            </w:r>
            <w:r w:rsidR="001C6027">
              <w:t>s</w:t>
            </w:r>
            <w:r>
              <w:t xml:space="preserve"> with </w:t>
            </w:r>
            <w:proofErr w:type="gramStart"/>
            <w:r>
              <w:t>mai</w:t>
            </w:r>
            <w:r w:rsidR="007B3C37">
              <w:t>n</w:t>
            </w:r>
            <w:r>
              <w:t>tenance</w:t>
            </w:r>
            <w:proofErr w:type="gramEnd"/>
            <w:r>
              <w:t xml:space="preserve"> </w:t>
            </w:r>
          </w:p>
          <w:p w14:paraId="19D770CD" w14:textId="77777777" w:rsidR="00EF6275" w:rsidRDefault="00EF6275" w:rsidP="00DC228D">
            <w:pPr>
              <w:pStyle w:val="BodyText"/>
              <w:spacing w:after="0"/>
              <w:ind w:left="0"/>
            </w:pPr>
          </w:p>
          <w:p w14:paraId="58C147A9" w14:textId="027357F8" w:rsidR="00EF6275" w:rsidRDefault="00EF6275" w:rsidP="00DC228D">
            <w:pPr>
              <w:pStyle w:val="BodyText"/>
              <w:spacing w:after="0"/>
              <w:ind w:left="0"/>
            </w:pPr>
            <w:r>
              <w:lastRenderedPageBreak/>
              <w:t xml:space="preserve">Can view and edit </w:t>
            </w:r>
            <w:r w:rsidR="00DC228D">
              <w:t xml:space="preserve">the </w:t>
            </w:r>
            <w:r>
              <w:t>client’s account and can also make reservations and renew memberships for clients</w:t>
            </w:r>
          </w:p>
          <w:p w14:paraId="77C9202C" w14:textId="77777777" w:rsidR="00EF6275" w:rsidRDefault="00EF6275" w:rsidP="00DC228D">
            <w:pPr>
              <w:pStyle w:val="BodyText"/>
              <w:spacing w:after="0"/>
              <w:ind w:left="0"/>
            </w:pPr>
          </w:p>
          <w:p w14:paraId="1874AF5B" w14:textId="63FFE7EC" w:rsidR="00EF6275" w:rsidRPr="00EF6275" w:rsidRDefault="00EF6275" w:rsidP="00DC228D">
            <w:pPr>
              <w:pStyle w:val="BodyText"/>
              <w:spacing w:after="0"/>
              <w:ind w:left="0"/>
            </w:pPr>
            <w:r>
              <w:t>Can view account and make reservations</w:t>
            </w:r>
          </w:p>
        </w:tc>
        <w:tc>
          <w:tcPr>
            <w:tcW w:w="2628" w:type="dxa"/>
          </w:tcPr>
          <w:p w14:paraId="6ED22CDD" w14:textId="77777777" w:rsidR="0085257A" w:rsidRDefault="00EF6275" w:rsidP="00DC228D">
            <w:pPr>
              <w:pStyle w:val="InfoBlue"/>
            </w:pPr>
            <w:r>
              <w:lastRenderedPageBreak/>
              <w:t>-</w:t>
            </w:r>
          </w:p>
          <w:p w14:paraId="53E38A05" w14:textId="2D0FE4AF" w:rsidR="00EF6275" w:rsidRDefault="00EF6275" w:rsidP="00DC228D">
            <w:pPr>
              <w:pStyle w:val="BodyText"/>
              <w:spacing w:after="0"/>
            </w:pPr>
          </w:p>
          <w:p w14:paraId="55C4C5B2" w14:textId="77777777" w:rsidR="00DC228D" w:rsidRDefault="00DC228D" w:rsidP="00DC228D">
            <w:pPr>
              <w:pStyle w:val="BodyText"/>
              <w:spacing w:after="0"/>
            </w:pPr>
          </w:p>
          <w:p w14:paraId="457280E6" w14:textId="77777777" w:rsidR="00EF6275" w:rsidRDefault="00EF6275" w:rsidP="00DC228D">
            <w:pPr>
              <w:pStyle w:val="BodyText"/>
              <w:spacing w:after="0"/>
            </w:pPr>
          </w:p>
          <w:p w14:paraId="438E2AF1" w14:textId="77777777" w:rsidR="00EF6275" w:rsidRDefault="00EF6275" w:rsidP="00DC228D">
            <w:pPr>
              <w:pStyle w:val="BodyText"/>
              <w:spacing w:after="0"/>
              <w:ind w:left="0"/>
            </w:pPr>
            <w:r>
              <w:lastRenderedPageBreak/>
              <w:t>-</w:t>
            </w:r>
          </w:p>
          <w:p w14:paraId="189D6711" w14:textId="77777777" w:rsidR="00EF6275" w:rsidRDefault="00EF6275" w:rsidP="00DC228D">
            <w:pPr>
              <w:pStyle w:val="BodyText"/>
              <w:spacing w:after="0"/>
              <w:ind w:left="0"/>
            </w:pPr>
          </w:p>
          <w:p w14:paraId="192E265A" w14:textId="78E11960" w:rsidR="00EF6275" w:rsidRDefault="00EF6275" w:rsidP="00DC228D">
            <w:pPr>
              <w:pStyle w:val="BodyText"/>
              <w:spacing w:after="0"/>
              <w:ind w:left="0"/>
            </w:pPr>
          </w:p>
          <w:p w14:paraId="6E975E4D" w14:textId="40099580" w:rsidR="00DC228D" w:rsidRDefault="00DC228D" w:rsidP="00DC228D">
            <w:pPr>
              <w:pStyle w:val="BodyText"/>
              <w:spacing w:after="0"/>
              <w:ind w:left="0"/>
            </w:pPr>
          </w:p>
          <w:p w14:paraId="4AB92E22" w14:textId="77777777" w:rsidR="00DC228D" w:rsidRDefault="00DC228D" w:rsidP="00DC228D">
            <w:pPr>
              <w:pStyle w:val="BodyText"/>
              <w:spacing w:after="0"/>
              <w:ind w:left="0"/>
            </w:pPr>
          </w:p>
          <w:p w14:paraId="4F7805DB" w14:textId="1A821D0B" w:rsidR="00EF6275" w:rsidRPr="00EF6275" w:rsidRDefault="00EF6275" w:rsidP="00DC228D">
            <w:pPr>
              <w:pStyle w:val="BodyText"/>
              <w:spacing w:after="0"/>
              <w:ind w:left="0"/>
            </w:pPr>
            <w:r>
              <w:t>-</w:t>
            </w:r>
          </w:p>
        </w:tc>
      </w:tr>
    </w:tbl>
    <w:p w14:paraId="0094691D" w14:textId="77777777" w:rsidR="0085257A" w:rsidRPr="00B90E27" w:rsidRDefault="0085257A">
      <w:pPr>
        <w:pStyle w:val="BodyText"/>
      </w:pPr>
    </w:p>
    <w:p w14:paraId="58913FEC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32" w:name="_Toc425054386"/>
      <w:bookmarkStart w:id="33" w:name="_Toc342757864"/>
      <w:bookmarkStart w:id="34" w:name="_Toc346297773"/>
      <w:bookmarkStart w:id="35" w:name="_Toc422186479"/>
      <w:bookmarkStart w:id="36" w:name="_Toc436203384"/>
      <w:bookmarkStart w:id="37" w:name="_Toc452813585"/>
      <w:bookmarkStart w:id="38" w:name="_Toc316556912"/>
      <w:r w:rsidRPr="00B90E27">
        <w:rPr>
          <w:rFonts w:ascii="Times New Roman" w:hAnsi="Times New Roman"/>
        </w:rPr>
        <w:t>User Environment</w:t>
      </w:r>
      <w:bookmarkEnd w:id="32"/>
      <w:bookmarkEnd w:id="33"/>
      <w:bookmarkEnd w:id="34"/>
      <w:bookmarkEnd w:id="35"/>
      <w:bookmarkEnd w:id="36"/>
      <w:bookmarkEnd w:id="37"/>
      <w:bookmarkEnd w:id="38"/>
    </w:p>
    <w:bookmarkEnd w:id="27"/>
    <w:p w14:paraId="0F9A8BAF" w14:textId="36ED75DE" w:rsidR="00C81CE5" w:rsidRDefault="00C81CE5" w:rsidP="00C81CE5">
      <w:pPr>
        <w:pStyle w:val="BodyText"/>
        <w:ind w:left="0"/>
      </w:pPr>
    </w:p>
    <w:p w14:paraId="4ECF8F74" w14:textId="588AD4F9" w:rsidR="00C81CE5" w:rsidRPr="00C81CE5" w:rsidRDefault="00C81CE5" w:rsidP="00C81CE5">
      <w:pPr>
        <w:pStyle w:val="BodyText"/>
        <w:ind w:left="0"/>
      </w:pPr>
      <w:r>
        <w:t xml:space="preserve">The user environment is the gym, be it in the weights area or in a class. For the classes we have multiple types of classes at different times, in different days, with a fixed maximum number of clients for each class. The class schedule will be on the application and the client can make a reservation. </w:t>
      </w:r>
    </w:p>
    <w:sectPr w:rsidR="00C81CE5" w:rsidRPr="00C81CE5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A13B1" w14:textId="77777777" w:rsidR="008E18CC" w:rsidRDefault="008E18CC">
      <w:pPr>
        <w:spacing w:line="240" w:lineRule="auto"/>
      </w:pPr>
      <w:r>
        <w:separator/>
      </w:r>
    </w:p>
  </w:endnote>
  <w:endnote w:type="continuationSeparator" w:id="0">
    <w:p w14:paraId="203F9C14" w14:textId="77777777" w:rsidR="008E18CC" w:rsidRDefault="008E1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2DC841B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4A304E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2C0232" w14:textId="52A3976D" w:rsidR="00AD439A" w:rsidRDefault="00AD439A" w:rsidP="00AD439A">
          <w:pPr>
            <w:jc w:val="center"/>
          </w:pPr>
          <w:r>
            <w:sym w:font="Symbol" w:char="F0D3"/>
          </w:r>
          <w:r w:rsidR="00EA2235">
            <w:fldChar w:fldCharType="begin"/>
          </w:r>
          <w:r w:rsidR="00EA2235">
            <w:instrText xml:space="preserve"> DOCPROPERTY "Company"  \* MERGEFORMAT </w:instrText>
          </w:r>
          <w:r w:rsidR="00EA2235">
            <w:fldChar w:fldCharType="separate"/>
          </w:r>
          <w:proofErr w:type="spellStart"/>
          <w:r w:rsidR="005D1813" w:rsidRPr="005D1813">
            <w:t>Blaga</w:t>
          </w:r>
          <w:proofErr w:type="spellEnd"/>
          <w:r w:rsidR="005D1813" w:rsidRPr="005D1813">
            <w:t xml:space="preserve"> Teodora</w:t>
          </w:r>
          <w:r w:rsidR="00EA2235">
            <w:fldChar w:fldCharType="end"/>
          </w:r>
          <w:r>
            <w:t xml:space="preserve">, </w:t>
          </w:r>
          <w:r w:rsidR="00EA2235">
            <w:rPr>
              <w:noProof/>
            </w:rPr>
            <w:fldChar w:fldCharType="begin"/>
          </w:r>
          <w:r w:rsidR="00EA2235">
            <w:rPr>
              <w:noProof/>
            </w:rPr>
            <w:instrText xml:space="preserve"> DATE \@ "yyyy" </w:instrText>
          </w:r>
          <w:r w:rsidR="00EA2235">
            <w:rPr>
              <w:noProof/>
            </w:rPr>
            <w:fldChar w:fldCharType="separate"/>
          </w:r>
          <w:r w:rsidR="00932DF7">
            <w:rPr>
              <w:noProof/>
            </w:rPr>
            <w:t>2019</w:t>
          </w:r>
          <w:r w:rsidR="00EA2235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5CFFA4" w14:textId="77777777"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472CC8">
            <w:rPr>
              <w:rStyle w:val="PageNumber"/>
              <w:noProof/>
            </w:rPr>
            <w:t>2</w:t>
          </w:r>
          <w:r w:rsidR="00A61AF1">
            <w:rPr>
              <w:rStyle w:val="PageNumber"/>
            </w:rPr>
            <w:fldChar w:fldCharType="end"/>
          </w:r>
        </w:p>
      </w:tc>
    </w:tr>
  </w:tbl>
  <w:p w14:paraId="768E1585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25970" w14:textId="77777777" w:rsidR="008E18CC" w:rsidRDefault="008E18CC">
      <w:pPr>
        <w:spacing w:line="240" w:lineRule="auto"/>
      </w:pPr>
      <w:r>
        <w:separator/>
      </w:r>
    </w:p>
  </w:footnote>
  <w:footnote w:type="continuationSeparator" w:id="0">
    <w:p w14:paraId="2473D413" w14:textId="77777777" w:rsidR="008E18CC" w:rsidRDefault="008E18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9683E" w14:textId="77777777" w:rsidR="00AD439A" w:rsidRDefault="00AD439A">
    <w:pPr>
      <w:rPr>
        <w:sz w:val="24"/>
      </w:rPr>
    </w:pPr>
  </w:p>
  <w:p w14:paraId="104107A4" w14:textId="77777777" w:rsidR="00AD439A" w:rsidRDefault="00AD439A">
    <w:pPr>
      <w:pBdr>
        <w:top w:val="single" w:sz="6" w:space="1" w:color="auto"/>
      </w:pBdr>
      <w:rPr>
        <w:sz w:val="24"/>
      </w:rPr>
    </w:pPr>
  </w:p>
  <w:p w14:paraId="29CECE62" w14:textId="77777777" w:rsidR="005D1813" w:rsidRDefault="005D1813" w:rsidP="005D1813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proofErr w:type="spellStart"/>
    <w:r>
      <w:rPr>
        <w:rFonts w:ascii="Arial" w:hAnsi="Arial"/>
        <w:b/>
        <w:sz w:val="36"/>
      </w:rPr>
      <w:t>Blaga</w:t>
    </w:r>
    <w:proofErr w:type="spellEnd"/>
    <w:r>
      <w:rPr>
        <w:rFonts w:ascii="Arial" w:hAnsi="Arial"/>
        <w:b/>
        <w:sz w:val="36"/>
      </w:rPr>
      <w:t xml:space="preserve"> Teodora</w:t>
    </w:r>
    <w:r>
      <w:rPr>
        <w:rFonts w:ascii="Arial" w:hAnsi="Arial"/>
        <w:b/>
        <w:sz w:val="36"/>
      </w:rPr>
      <w:fldChar w:fldCharType="end"/>
    </w:r>
  </w:p>
  <w:p w14:paraId="7DD05B17" w14:textId="62159A77" w:rsidR="00AD439A" w:rsidRDefault="005D1813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14:paraId="3D438B39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6340EBF0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473587" w14:paraId="2DB03467" w14:textId="77777777" w:rsidTr="00473587">
      <w:tc>
        <w:tcPr>
          <w:tcW w:w="9464" w:type="dxa"/>
        </w:tcPr>
        <w:p w14:paraId="7459A231" w14:textId="6C88C187" w:rsidR="00473587" w:rsidRDefault="005D1813">
          <w:r>
            <w:t>Gym App</w:t>
          </w:r>
        </w:p>
      </w:tc>
    </w:tr>
    <w:tr w:rsidR="00473587" w14:paraId="66A5A907" w14:textId="77777777" w:rsidTr="00473587">
      <w:tc>
        <w:tcPr>
          <w:tcW w:w="9464" w:type="dxa"/>
        </w:tcPr>
        <w:p w14:paraId="5BD71DF8" w14:textId="77777777" w:rsidR="00473587" w:rsidRDefault="008E18C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73587">
            <w:t>Vision</w:t>
          </w:r>
          <w:r>
            <w:fldChar w:fldCharType="end"/>
          </w:r>
        </w:p>
      </w:tc>
    </w:tr>
  </w:tbl>
  <w:p w14:paraId="7C526DFF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6027"/>
    <w:rsid w:val="001C7458"/>
    <w:rsid w:val="001D42BB"/>
    <w:rsid w:val="002F0C7F"/>
    <w:rsid w:val="00367C4D"/>
    <w:rsid w:val="00472CC8"/>
    <w:rsid w:val="00473587"/>
    <w:rsid w:val="00532E14"/>
    <w:rsid w:val="005A3207"/>
    <w:rsid w:val="005A72C4"/>
    <w:rsid w:val="005D1813"/>
    <w:rsid w:val="00600853"/>
    <w:rsid w:val="00684035"/>
    <w:rsid w:val="006C5FBF"/>
    <w:rsid w:val="0073239A"/>
    <w:rsid w:val="007B3C37"/>
    <w:rsid w:val="007F75EF"/>
    <w:rsid w:val="0085257A"/>
    <w:rsid w:val="008E18CC"/>
    <w:rsid w:val="00900668"/>
    <w:rsid w:val="00904FE1"/>
    <w:rsid w:val="00925F3F"/>
    <w:rsid w:val="00932DF7"/>
    <w:rsid w:val="009B5BF2"/>
    <w:rsid w:val="00A21AE3"/>
    <w:rsid w:val="00A61AF1"/>
    <w:rsid w:val="00A61FD4"/>
    <w:rsid w:val="00AB15B2"/>
    <w:rsid w:val="00AD439A"/>
    <w:rsid w:val="00B55E1D"/>
    <w:rsid w:val="00B56935"/>
    <w:rsid w:val="00B90E27"/>
    <w:rsid w:val="00B944EA"/>
    <w:rsid w:val="00BE1B76"/>
    <w:rsid w:val="00C24CF0"/>
    <w:rsid w:val="00C35D85"/>
    <w:rsid w:val="00C81CE5"/>
    <w:rsid w:val="00D57CE3"/>
    <w:rsid w:val="00DC228D"/>
    <w:rsid w:val="00DC67A1"/>
    <w:rsid w:val="00DF1DF0"/>
    <w:rsid w:val="00E41E57"/>
    <w:rsid w:val="00E55EE3"/>
    <w:rsid w:val="00EA2235"/>
    <w:rsid w:val="00EF6275"/>
    <w:rsid w:val="00F36150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D48C06"/>
  <w15:docId w15:val="{14CCCF1A-4A39-41D0-AE31-F55BB512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EF6275"/>
    <w:pPr>
      <w:tabs>
        <w:tab w:val="left" w:pos="540"/>
        <w:tab w:val="left" w:pos="1260"/>
      </w:tabs>
    </w:p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2A8BAB3C-C5A6-4AE1-B0FE-82E0C02AD2F9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59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Manager>[Dokumentverantwortlicher]</Manager>
  <Company>&lt;Company Name&gt;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Teodora</cp:lastModifiedBy>
  <cp:revision>14</cp:revision>
  <cp:lastPrinted>2001-03-15T12:26:00Z</cp:lastPrinted>
  <dcterms:created xsi:type="dcterms:W3CDTF">2019-03-03T14:10:00Z</dcterms:created>
  <dcterms:modified xsi:type="dcterms:W3CDTF">2019-03-17T21:37:00Z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2019-03-03T14:10:38Z</vt:filetime>
  </property>
</Properties>
</file>